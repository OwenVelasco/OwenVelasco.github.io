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591B9C5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874FE76392002847848B73E6E384AE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66791D2" w14:textId="77777777" w:rsidR="00B93310" w:rsidRPr="005152F2" w:rsidRDefault="00EF4635" w:rsidP="003856C9">
                <w:pPr>
                  <w:pStyle w:val="Heading1"/>
                </w:pPr>
                <w:r>
                  <w:t>Owen Velasco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582EA3C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E51EE4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44E9544" wp14:editId="75C12AB7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FFF3090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B3C617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04D2977" w14:textId="77777777" w:rsidR="00441EB9" w:rsidRPr="00EF4635" w:rsidRDefault="00632E3A" w:rsidP="00441EB9">
                  <w:pPr>
                    <w:pStyle w:val="Heading3"/>
                    <w:rPr>
                      <w:sz w:val="18"/>
                      <w:szCs w:val="18"/>
                    </w:rPr>
                  </w:pPr>
                  <w:hyperlink r:id="rId7" w:history="1">
                    <w:r w:rsidR="00EF4635" w:rsidRPr="00EF4635">
                      <w:rPr>
                        <w:rStyle w:val="Hyperlink"/>
                        <w:sz w:val="18"/>
                        <w:szCs w:val="18"/>
                      </w:rPr>
                      <w:t>owenvelasco1997@gmail.com</w:t>
                    </w:r>
                  </w:hyperlink>
                </w:p>
              </w:tc>
            </w:tr>
            <w:tr w:rsidR="00441EB9" w:rsidRPr="005152F2" w14:paraId="617AE4E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674FF8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0A698" wp14:editId="5E53CF4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21F068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BCAFB3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2AB96F5" w14:textId="77777777" w:rsidR="00441EB9" w:rsidRDefault="00632E3A" w:rsidP="00441EB9">
                  <w:pPr>
                    <w:pStyle w:val="Heading3"/>
                  </w:pPr>
                  <w:hyperlink r:id="rId8" w:history="1">
                    <w:r w:rsidR="00EF4635" w:rsidRPr="00EF4635">
                      <w:rPr>
                        <w:rStyle w:val="Hyperlink"/>
                      </w:rPr>
                      <w:t>561-908-4106</w:t>
                    </w:r>
                  </w:hyperlink>
                </w:p>
              </w:tc>
            </w:tr>
            <w:tr w:rsidR="00441EB9" w:rsidRPr="005152F2" w14:paraId="31504D1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514280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0441AF4" wp14:editId="5FCAF102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53C88D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277EA5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0AB30B1" w14:textId="77777777" w:rsidR="00441EB9" w:rsidRDefault="00632E3A" w:rsidP="00441EB9">
                  <w:pPr>
                    <w:pStyle w:val="Heading3"/>
                  </w:pPr>
                  <w:hyperlink r:id="rId9" w:history="1">
                    <w:r w:rsidR="00EF4635" w:rsidRPr="00EF4635">
                      <w:rPr>
                        <w:rStyle w:val="Hyperlink"/>
                      </w:rPr>
                      <w:t>linkedin</w:t>
                    </w:r>
                  </w:hyperlink>
                </w:p>
              </w:tc>
            </w:tr>
            <w:tr w:rsidR="00441EB9" w:rsidRPr="005152F2" w14:paraId="40DFC547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D66D98F" w14:textId="77777777" w:rsidR="00441EB9" w:rsidRDefault="00632E3A" w:rsidP="00441EB9">
                  <w:pPr>
                    <w:pStyle w:val="Heading3"/>
                  </w:pPr>
                  <w:hyperlink r:id="rId10" w:history="1">
                    <w:r w:rsidR="00EF4635" w:rsidRPr="00EF4635">
                      <w:rPr>
                        <w:rStyle w:val="Hyperlink"/>
                      </w:rPr>
                      <w:t>Github</w:t>
                    </w:r>
                  </w:hyperlink>
                </w:p>
                <w:p w14:paraId="6DB532D1" w14:textId="77777777" w:rsidR="008D55D9" w:rsidRDefault="008D55D9" w:rsidP="00441EB9">
                  <w:pPr>
                    <w:pStyle w:val="Heading3"/>
                  </w:pPr>
                </w:p>
                <w:p w14:paraId="5B6B5D1B" w14:textId="77777777" w:rsidR="008D55D9" w:rsidRPr="00441EB9" w:rsidRDefault="00632E3A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11" w:history="1">
                    <w:r w:rsidR="008D55D9" w:rsidRPr="008D55D9">
                      <w:rPr>
                        <w:rStyle w:val="Hyperlink"/>
                      </w:rPr>
                      <w:t>portfolio webpage</w:t>
                    </w:r>
                  </w:hyperlink>
                  <w:r w:rsidR="008D55D9">
                    <w:t xml:space="preserve"> </w:t>
                  </w:r>
                </w:p>
              </w:tc>
            </w:tr>
            <w:tr w:rsidR="00463463" w:rsidRPr="005152F2" w14:paraId="1FB4BFA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3A000EB" w14:textId="77777777" w:rsidR="005A7E57" w:rsidRDefault="00632E3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8057951D0D11843BA8DAB2E762FA6A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0C502632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78CC8ED" wp14:editId="3F04CE7D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6ECCABE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9D5F213" w14:textId="77777777" w:rsidR="00463463" w:rsidRPr="005152F2" w:rsidRDefault="00EF4635" w:rsidP="00463463">
                  <w:r>
                    <w:t xml:space="preserve">I have built both static and dynamic front end and full stack web apps and webpages using a. combination of tech stacks. I am a fast learner who enjoys </w:t>
                  </w:r>
                  <w:proofErr w:type="gramStart"/>
                  <w:r>
                    <w:t>to challenge</w:t>
                  </w:r>
                  <w:proofErr w:type="gramEnd"/>
                  <w:r>
                    <w:t xml:space="preserve"> themselves. </w:t>
                  </w:r>
                </w:p>
              </w:tc>
            </w:tr>
          </w:tbl>
          <w:p w14:paraId="74297A80" w14:textId="77777777" w:rsidR="00B93310" w:rsidRPr="005152F2" w:rsidRDefault="00B93310" w:rsidP="003856C9"/>
        </w:tc>
        <w:tc>
          <w:tcPr>
            <w:tcW w:w="723" w:type="dxa"/>
          </w:tcPr>
          <w:p w14:paraId="764D84F8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66C0F7D3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6F323B2" w14:textId="77777777" w:rsidR="008F6337" w:rsidRPr="005152F2" w:rsidRDefault="00632E3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77425B93604FE4F890A7D195FE161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08AD120C" w14:textId="77777777" w:rsidR="008F6337" w:rsidRDefault="00EF4635" w:rsidP="002B3890">
                  <w:pPr>
                    <w:pStyle w:val="Heading4"/>
                  </w:pPr>
                  <w:r>
                    <w:t>Technologies i have used:</w:t>
                  </w:r>
                </w:p>
                <w:p w14:paraId="729A1A8B" w14:textId="77777777" w:rsidR="00EF4635" w:rsidRPr="0043426C" w:rsidRDefault="00EF4635" w:rsidP="002B3890">
                  <w:pPr>
                    <w:pStyle w:val="Heading4"/>
                  </w:pPr>
                </w:p>
                <w:p w14:paraId="1CF92B94" w14:textId="4CA6AF54" w:rsidR="008F6337" w:rsidRPr="005152F2" w:rsidRDefault="00EF4635" w:rsidP="008F6337">
                  <w:pPr>
                    <w:pStyle w:val="Heading5"/>
                  </w:pPr>
                  <w:r>
                    <w:t>HTML5, CSS, SASS, BootStrap3/4, JavaScript, jQuery, NodeJS, Express</w:t>
                  </w:r>
                  <w:bookmarkStart w:id="0" w:name="_GoBack"/>
                  <w:bookmarkEnd w:id="0"/>
                  <w:r>
                    <w:t>, Mongoose, MongoDB, EJS,</w:t>
                  </w:r>
                  <w:r w:rsidR="00236E3C">
                    <w:t xml:space="preserve"> </w:t>
                  </w:r>
                  <w:r>
                    <w:t xml:space="preserve"> </w:t>
                  </w:r>
                </w:p>
                <w:p w14:paraId="1E098198" w14:textId="77777777" w:rsidR="008F6337" w:rsidRDefault="008F6337" w:rsidP="008F6337"/>
                <w:p w14:paraId="6DBD59DD" w14:textId="77777777" w:rsidR="007B2F5C" w:rsidRPr="0043426C" w:rsidRDefault="00EF4635" w:rsidP="0043426C">
                  <w:pPr>
                    <w:pStyle w:val="Heading4"/>
                  </w:pPr>
                  <w:r>
                    <w:t>familiar With</w:t>
                  </w:r>
                </w:p>
                <w:p w14:paraId="142D7597" w14:textId="77777777" w:rsidR="007B2F5C" w:rsidRPr="005152F2" w:rsidRDefault="007B2F5C" w:rsidP="007B2F5C">
                  <w:pPr>
                    <w:pStyle w:val="Heading5"/>
                  </w:pPr>
                </w:p>
                <w:p w14:paraId="2F04D08A" w14:textId="3B394604" w:rsidR="008F6337" w:rsidRDefault="00EF4635" w:rsidP="00832F81">
                  <w:r>
                    <w:t xml:space="preserve">Data persistence, </w:t>
                  </w:r>
                  <w:r w:rsidR="00251136">
                    <w:t>Embedding</w:t>
                  </w:r>
                  <w:r>
                    <w:t xml:space="preserve"> data, </w:t>
                  </w:r>
                  <w:r w:rsidR="00251136">
                    <w:t>S</w:t>
                  </w:r>
                  <w:r>
                    <w:t xml:space="preserve">anitization, RESTful routing, </w:t>
                  </w:r>
                  <w:r w:rsidR="00251136">
                    <w:t>U</w:t>
                  </w:r>
                  <w:r>
                    <w:t>sing API’s</w:t>
                  </w:r>
                  <w:r w:rsidR="00236E3C">
                    <w:t>,</w:t>
                  </w:r>
                  <w:r w:rsidR="00251136">
                    <w:t xml:space="preserve"> U</w:t>
                  </w:r>
                  <w:r w:rsidR="00236E3C">
                    <w:t>ser authentication</w:t>
                  </w:r>
                  <w:r w:rsidR="00BB3B79">
                    <w:t>/authorization</w:t>
                  </w:r>
                  <w:r>
                    <w:t>,</w:t>
                  </w:r>
                  <w:r w:rsidR="00236E3C">
                    <w:t xml:space="preserve"> </w:t>
                  </w:r>
                  <w:r w:rsidR="00251136">
                    <w:t xml:space="preserve">Deployment (Heroku),  </w:t>
                  </w:r>
                </w:p>
              </w:tc>
            </w:tr>
            <w:tr w:rsidR="008F6337" w14:paraId="10E22285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3F0549D" w14:textId="77777777" w:rsidR="008F6337" w:rsidRPr="005152F2" w:rsidRDefault="00632E3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7D84F5F682ACE64DB4ADA343AF43B59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05EAC14A" w14:textId="0428F082" w:rsidR="00EF4635" w:rsidRDefault="00251136" w:rsidP="002B3890">
                  <w:pPr>
                    <w:pStyle w:val="Heading4"/>
                  </w:pPr>
                  <w:r>
                    <w:t>High school diploma / 2016</w:t>
                  </w:r>
                </w:p>
                <w:p w14:paraId="319F4F1E" w14:textId="4C63A140" w:rsidR="00251136" w:rsidRDefault="00251136" w:rsidP="002B3890">
                  <w:pPr>
                    <w:pStyle w:val="Heading4"/>
                  </w:pPr>
                  <w:r w:rsidRPr="00251136">
                    <w:rPr>
                      <w:b w:val="0"/>
                      <w:iCs w:val="0"/>
                      <w:caps w:val="0"/>
                    </w:rPr>
                    <w:t xml:space="preserve">Park vista community </w:t>
                  </w:r>
                  <w:r>
                    <w:rPr>
                      <w:b w:val="0"/>
                      <w:iCs w:val="0"/>
                      <w:caps w:val="0"/>
                    </w:rPr>
                    <w:t>High School</w:t>
                  </w:r>
                </w:p>
                <w:p w14:paraId="1A05D47B" w14:textId="77777777" w:rsidR="00EF4635" w:rsidRDefault="00EF4635" w:rsidP="002B3890">
                  <w:pPr>
                    <w:pStyle w:val="Heading4"/>
                  </w:pPr>
                </w:p>
                <w:p w14:paraId="6CB526AE" w14:textId="77777777" w:rsidR="007B2F5C" w:rsidRPr="0043426C" w:rsidRDefault="00EF4635" w:rsidP="002B3890">
                  <w:pPr>
                    <w:pStyle w:val="Heading4"/>
                  </w:pPr>
                  <w:r>
                    <w:t xml:space="preserve">ASssociates Degree / 2019 </w:t>
                  </w:r>
                </w:p>
                <w:p w14:paraId="7C99E3A8" w14:textId="77777777" w:rsidR="007B2F5C" w:rsidRPr="005152F2" w:rsidRDefault="00EF4635" w:rsidP="007B2F5C">
                  <w:pPr>
                    <w:pStyle w:val="Heading5"/>
                  </w:pPr>
                  <w:r>
                    <w:t>Palm Beach State College</w:t>
                  </w:r>
                </w:p>
                <w:p w14:paraId="36BFAD60" w14:textId="77777777" w:rsidR="00EF4635" w:rsidRDefault="00EF4635" w:rsidP="00EF4635">
                  <w:pPr>
                    <w:pStyle w:val="Heading4"/>
                  </w:pPr>
                  <w:r>
                    <w:t>Web Developer Bootcamp / 2019</w:t>
                  </w:r>
                </w:p>
                <w:p w14:paraId="726B13C3" w14:textId="77777777" w:rsidR="00EF4635" w:rsidRDefault="00EF4635" w:rsidP="00EF4635">
                  <w:pPr>
                    <w:pStyle w:val="Heading5"/>
                  </w:pPr>
                  <w:r>
                    <w:t xml:space="preserve">Udemy </w:t>
                  </w:r>
                </w:p>
              </w:tc>
            </w:tr>
            <w:tr w:rsidR="008F6337" w14:paraId="741C9269" w14:textId="77777777" w:rsidTr="00B85871">
              <w:tc>
                <w:tcPr>
                  <w:tcW w:w="5191" w:type="dxa"/>
                </w:tcPr>
                <w:p w14:paraId="4E52F366" w14:textId="77777777" w:rsidR="008F6337" w:rsidRPr="005152F2" w:rsidRDefault="00EF4635" w:rsidP="008F6337">
                  <w:pPr>
                    <w:pStyle w:val="Heading2"/>
                  </w:pPr>
                  <w:r>
                    <w:t>my portfolio</w:t>
                  </w:r>
                </w:p>
                <w:p w14:paraId="5F507AE7" w14:textId="77777777" w:rsidR="008F6337" w:rsidRDefault="00EF4635" w:rsidP="00EF463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Color Guessing Game</w:t>
                  </w:r>
                </w:p>
                <w:p w14:paraId="2D87CA82" w14:textId="77777777" w:rsidR="00EF4635" w:rsidRDefault="00EF4635" w:rsidP="00EF463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proofErr w:type="spellStart"/>
                  <w:r>
                    <w:t>PataTap</w:t>
                  </w:r>
                  <w:proofErr w:type="spellEnd"/>
                  <w:r>
                    <w:t xml:space="preserve"> Clone</w:t>
                  </w:r>
                </w:p>
                <w:p w14:paraId="4D70A7DB" w14:textId="77777777" w:rsidR="00EF4635" w:rsidRDefault="00EF4635" w:rsidP="00EF463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RESTful Blog App</w:t>
                  </w:r>
                </w:p>
                <w:p w14:paraId="75E45319" w14:textId="77777777" w:rsidR="00EF4635" w:rsidRDefault="00EF4635" w:rsidP="00EF463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Museum of Candy</w:t>
                  </w:r>
                </w:p>
                <w:p w14:paraId="5354DE6B" w14:textId="77777777" w:rsidR="00EF4635" w:rsidRDefault="00EF4635" w:rsidP="00EF463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Yelp-Camp</w:t>
                  </w:r>
                </w:p>
                <w:p w14:paraId="79E57DEB" w14:textId="77777777" w:rsidR="00EF4635" w:rsidRDefault="00EF4635" w:rsidP="00EF4635">
                  <w:pPr>
                    <w:pStyle w:val="ListParagraph"/>
                    <w:ind w:left="1800"/>
                    <w:jc w:val="left"/>
                  </w:pPr>
                </w:p>
              </w:tc>
            </w:tr>
          </w:tbl>
          <w:p w14:paraId="0729B1AC" w14:textId="77777777" w:rsidR="008F6337" w:rsidRPr="005152F2" w:rsidRDefault="008F6337" w:rsidP="003856C9"/>
        </w:tc>
      </w:tr>
    </w:tbl>
    <w:p w14:paraId="2290B3CD" w14:textId="77777777" w:rsidR="00E941EF" w:rsidRDefault="00E941EF" w:rsidP="0019561F">
      <w:pPr>
        <w:pStyle w:val="NoSpacing"/>
      </w:pPr>
    </w:p>
    <w:sectPr w:rsidR="00E941EF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D8BB4" w14:textId="77777777" w:rsidR="00632E3A" w:rsidRDefault="00632E3A" w:rsidP="003856C9">
      <w:pPr>
        <w:spacing w:after="0" w:line="240" w:lineRule="auto"/>
      </w:pPr>
      <w:r>
        <w:separator/>
      </w:r>
    </w:p>
  </w:endnote>
  <w:endnote w:type="continuationSeparator" w:id="0">
    <w:p w14:paraId="6D0B449F" w14:textId="77777777" w:rsidR="00632E3A" w:rsidRDefault="00632E3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F50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95EBD7" wp14:editId="2185734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4B2F9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757D2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3B9369E" wp14:editId="4370F6B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A7AE7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9061E" w14:textId="77777777" w:rsidR="00632E3A" w:rsidRDefault="00632E3A" w:rsidP="003856C9">
      <w:pPr>
        <w:spacing w:after="0" w:line="240" w:lineRule="auto"/>
      </w:pPr>
      <w:r>
        <w:separator/>
      </w:r>
    </w:p>
  </w:footnote>
  <w:footnote w:type="continuationSeparator" w:id="0">
    <w:p w14:paraId="5F89770F" w14:textId="77777777" w:rsidR="00632E3A" w:rsidRDefault="00632E3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4D3B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A5C5EA6" wp14:editId="24A7FC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BD375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D269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7A3E194" wp14:editId="0511B77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60E603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50D6"/>
    <w:multiLevelType w:val="hybridMultilevel"/>
    <w:tmpl w:val="ACD4D2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35"/>
    <w:rsid w:val="00052BE1"/>
    <w:rsid w:val="0007412A"/>
    <w:rsid w:val="0010199E"/>
    <w:rsid w:val="001765FE"/>
    <w:rsid w:val="0019561F"/>
    <w:rsid w:val="001B32D2"/>
    <w:rsid w:val="00236E3C"/>
    <w:rsid w:val="00251136"/>
    <w:rsid w:val="00293B83"/>
    <w:rsid w:val="002A3621"/>
    <w:rsid w:val="002B3890"/>
    <w:rsid w:val="002B7747"/>
    <w:rsid w:val="002C77B9"/>
    <w:rsid w:val="002E374A"/>
    <w:rsid w:val="002F485A"/>
    <w:rsid w:val="003053D9"/>
    <w:rsid w:val="00322AE6"/>
    <w:rsid w:val="00365342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32E3A"/>
    <w:rsid w:val="006A3CE7"/>
    <w:rsid w:val="00743379"/>
    <w:rsid w:val="007803B7"/>
    <w:rsid w:val="007B2F5C"/>
    <w:rsid w:val="007C5F05"/>
    <w:rsid w:val="00832043"/>
    <w:rsid w:val="00832F81"/>
    <w:rsid w:val="008C7CA2"/>
    <w:rsid w:val="008D55D9"/>
    <w:rsid w:val="008F6337"/>
    <w:rsid w:val="00A42F91"/>
    <w:rsid w:val="00AF1258"/>
    <w:rsid w:val="00B01E52"/>
    <w:rsid w:val="00B550FC"/>
    <w:rsid w:val="00B85871"/>
    <w:rsid w:val="00B93310"/>
    <w:rsid w:val="00BB3B79"/>
    <w:rsid w:val="00BC1F18"/>
    <w:rsid w:val="00BD2E58"/>
    <w:rsid w:val="00BF6BAB"/>
    <w:rsid w:val="00C007A5"/>
    <w:rsid w:val="00C4403A"/>
    <w:rsid w:val="00CC02ED"/>
    <w:rsid w:val="00CE6306"/>
    <w:rsid w:val="00CF4EB2"/>
    <w:rsid w:val="00D11C4D"/>
    <w:rsid w:val="00D5067A"/>
    <w:rsid w:val="00DC79BB"/>
    <w:rsid w:val="00E34D58"/>
    <w:rsid w:val="00E941EF"/>
    <w:rsid w:val="00EB1C1B"/>
    <w:rsid w:val="00EF4635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CF4AB"/>
  <w15:chartTrackingRefBased/>
  <w15:docId w15:val="{92C0D2D9-651C-0341-9ECE-FE4944B4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F4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5619084106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wenvelasco1997@gmail.com" TargetMode="Externa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wenvelasco.github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OwenVelas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wen-velasco-884aa8191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wenvelasco/Library/Containers/com.microsoft.Word/Data/Library/Application%20Support/Microsoft/Office/16.0/DTS/Search/%7b1FDAFA87-9791-7D4A-8451-435641EF2F10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4FE76392002847848B73E6E384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69B5B-5376-DD41-BAA6-B308255FE5B3}"/>
      </w:docPartPr>
      <w:docPartBody>
        <w:p w:rsidR="00B73846" w:rsidRDefault="00B171A3">
          <w:pPr>
            <w:pStyle w:val="874FE76392002847848B73E6E384AEDD"/>
          </w:pPr>
          <w:r w:rsidRPr="005152F2">
            <w:t>Your Name</w:t>
          </w:r>
        </w:p>
      </w:docPartBody>
    </w:docPart>
    <w:docPart>
      <w:docPartPr>
        <w:name w:val="58057951D0D11843BA8DAB2E762FA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777E-DE20-AD45-98CE-2798AA06C9FF}"/>
      </w:docPartPr>
      <w:docPartBody>
        <w:p w:rsidR="00B73846" w:rsidRDefault="00B171A3">
          <w:pPr>
            <w:pStyle w:val="58057951D0D11843BA8DAB2E762FA6A0"/>
          </w:pPr>
          <w:r>
            <w:t>Skills</w:t>
          </w:r>
        </w:p>
      </w:docPartBody>
    </w:docPart>
    <w:docPart>
      <w:docPartPr>
        <w:name w:val="277425B93604FE4F890A7D195FE16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1022-6923-AF4D-BDA3-FD8C9CC812F2}"/>
      </w:docPartPr>
      <w:docPartBody>
        <w:p w:rsidR="00B73846" w:rsidRDefault="00B171A3">
          <w:pPr>
            <w:pStyle w:val="277425B93604FE4F890A7D195FE16189"/>
          </w:pPr>
          <w:r w:rsidRPr="005152F2">
            <w:t>Experience</w:t>
          </w:r>
        </w:p>
      </w:docPartBody>
    </w:docPart>
    <w:docPart>
      <w:docPartPr>
        <w:name w:val="7D84F5F682ACE64DB4ADA343AF43B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F1FC6-C885-A245-976C-D85A8DF164CB}"/>
      </w:docPartPr>
      <w:docPartBody>
        <w:p w:rsidR="00B73846" w:rsidRDefault="00B171A3">
          <w:pPr>
            <w:pStyle w:val="7D84F5F682ACE64DB4ADA343AF43B59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A3"/>
    <w:rsid w:val="0053170D"/>
    <w:rsid w:val="00B171A3"/>
    <w:rsid w:val="00B73846"/>
    <w:rsid w:val="00D71AB4"/>
    <w:rsid w:val="00D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FE76392002847848B73E6E384AEDD">
    <w:name w:val="874FE76392002847848B73E6E384AEDD"/>
  </w:style>
  <w:style w:type="paragraph" w:customStyle="1" w:styleId="D6A890069075844CB52AA4B46313B52C">
    <w:name w:val="D6A890069075844CB52AA4B46313B52C"/>
  </w:style>
  <w:style w:type="paragraph" w:customStyle="1" w:styleId="B155E21644C20C459E25028A44EB4C2C">
    <w:name w:val="B155E21644C20C459E25028A44EB4C2C"/>
  </w:style>
  <w:style w:type="paragraph" w:customStyle="1" w:styleId="E50E4853239ACB49B99AE71DE8074BA6">
    <w:name w:val="E50E4853239ACB49B99AE71DE8074BA6"/>
  </w:style>
  <w:style w:type="paragraph" w:customStyle="1" w:styleId="E97A6376569BE94681F8EE329ABC16A6">
    <w:name w:val="E97A6376569BE94681F8EE329ABC16A6"/>
  </w:style>
  <w:style w:type="paragraph" w:customStyle="1" w:styleId="E299D16DF44C9748909D4ACA91036BFC">
    <w:name w:val="E299D16DF44C9748909D4ACA91036BFC"/>
  </w:style>
  <w:style w:type="paragraph" w:customStyle="1" w:styleId="6FDC4C823D46E44C93F61F5358EAC7A9">
    <w:name w:val="6FDC4C823D46E44C93F61F5358EAC7A9"/>
  </w:style>
  <w:style w:type="paragraph" w:customStyle="1" w:styleId="58057951D0D11843BA8DAB2E762FA6A0">
    <w:name w:val="58057951D0D11843BA8DAB2E762FA6A0"/>
  </w:style>
  <w:style w:type="paragraph" w:customStyle="1" w:styleId="BC23C6D3BAFF684988B8DCBA98B6F072">
    <w:name w:val="BC23C6D3BAFF684988B8DCBA98B6F072"/>
  </w:style>
  <w:style w:type="paragraph" w:customStyle="1" w:styleId="277425B93604FE4F890A7D195FE16189">
    <w:name w:val="277425B93604FE4F890A7D195FE16189"/>
  </w:style>
  <w:style w:type="paragraph" w:customStyle="1" w:styleId="4A201E1DAB5ED34D8D43A50666D6DE41">
    <w:name w:val="4A201E1DAB5ED34D8D43A50666D6DE41"/>
  </w:style>
  <w:style w:type="paragraph" w:customStyle="1" w:styleId="0BC070381000FF4CAC100FA09AE5FB9C">
    <w:name w:val="0BC070381000FF4CAC100FA09AE5FB9C"/>
  </w:style>
  <w:style w:type="paragraph" w:customStyle="1" w:styleId="5F5F4BE844FBA1489BDD28F3608F0341">
    <w:name w:val="5F5F4BE844FBA1489BDD28F3608F0341"/>
  </w:style>
  <w:style w:type="paragraph" w:customStyle="1" w:styleId="68B15FD3306BC145B1A5DE1616F7B3A0">
    <w:name w:val="68B15FD3306BC145B1A5DE1616F7B3A0"/>
  </w:style>
  <w:style w:type="paragraph" w:customStyle="1" w:styleId="0D4D79C7318AF94EB234437FE2DC928E">
    <w:name w:val="0D4D79C7318AF94EB234437FE2DC928E"/>
  </w:style>
  <w:style w:type="paragraph" w:customStyle="1" w:styleId="C7FD687EFB43B848B912AFDF3FCF6974">
    <w:name w:val="C7FD687EFB43B848B912AFDF3FCF6974"/>
  </w:style>
  <w:style w:type="paragraph" w:customStyle="1" w:styleId="7D84F5F682ACE64DB4ADA343AF43B598">
    <w:name w:val="7D84F5F682ACE64DB4ADA343AF43B598"/>
  </w:style>
  <w:style w:type="paragraph" w:customStyle="1" w:styleId="D785C44B341F294DB489B263B4C52594">
    <w:name w:val="D785C44B341F294DB489B263B4C52594"/>
  </w:style>
  <w:style w:type="paragraph" w:customStyle="1" w:styleId="C6B48697FBD27A449E31759A38B6A920">
    <w:name w:val="C6B48697FBD27A449E31759A38B6A920"/>
  </w:style>
  <w:style w:type="paragraph" w:customStyle="1" w:styleId="2BC468351BB37848AD7B2932DBEBA794">
    <w:name w:val="2BC468351BB37848AD7B2932DBEBA794"/>
  </w:style>
  <w:style w:type="paragraph" w:customStyle="1" w:styleId="C619C691D6EBBB4C9860B7192F67F992">
    <w:name w:val="C619C691D6EBBB4C9860B7192F67F992"/>
  </w:style>
  <w:style w:type="paragraph" w:customStyle="1" w:styleId="74705C70ACD3AD4F845ADB472B3FC0B3">
    <w:name w:val="74705C70ACD3AD4F845ADB472B3FC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{1FDAFA87-9791-7D4A-8451-435641EF2F10}tf16392740.dotx</Template>
  <TotalTime>23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Velasco</dc:creator>
  <cp:keywords/>
  <dc:description/>
  <cp:lastModifiedBy>Owen Velasco</cp:lastModifiedBy>
  <cp:revision>6</cp:revision>
  <dcterms:created xsi:type="dcterms:W3CDTF">2019-10-29T18:26:00Z</dcterms:created>
  <dcterms:modified xsi:type="dcterms:W3CDTF">2019-11-11T20:34:00Z</dcterms:modified>
</cp:coreProperties>
</file>